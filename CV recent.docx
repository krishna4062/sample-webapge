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480BBFD5" w14:textId="77777777" w:rsidTr="006C08A0">
        <w:tc>
          <w:tcPr>
            <w:tcW w:w="5013" w:type="dxa"/>
            <w:vAlign w:val="bottom"/>
          </w:tcPr>
          <w:p w14:paraId="7CDE5CE2" w14:textId="77777777" w:rsidR="00C84833" w:rsidRDefault="00EE56B2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12E59F7FA6144039A5A64BC0A3417D5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180394">
                  <w:t>Krishna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EE4B5C470BD447269A213B15293C3B5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180394">
                  <w:t>Shashank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00B70C8C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99E4CA0" w14:textId="77777777" w:rsidR="004E2970" w:rsidRPr="009D0878" w:rsidRDefault="00EE56B2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48D71206F8F4B47A25B732FC838D6D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80394">
                        <w:t>2/23 Becket Street S, Glenroy, VIC (3046), Australia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8EE802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033908" wp14:editId="2DAFACC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73826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76C2BC2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6DD046850FD2407EA534044F24EB18D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9690911" w14:textId="77777777" w:rsidR="00932D92" w:rsidRPr="009D0878" w:rsidRDefault="00180394" w:rsidP="00932D92">
                      <w:pPr>
                        <w:pStyle w:val="ContactInfo"/>
                      </w:pPr>
                      <w:r>
                        <w:t>+61 449 656 236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D8D791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83B246" wp14:editId="225AF475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B29A9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F1EC445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036DC5EE537B48EAA8F839A764A3E28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BD787FB" w14:textId="77777777" w:rsidR="00932D92" w:rsidRPr="009D0878" w:rsidRDefault="00180394" w:rsidP="00932D92">
                      <w:pPr>
                        <w:pStyle w:val="ContactInfo"/>
                      </w:pPr>
                      <w:r>
                        <w:t>Krishna.shashank894@gmail.com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68889E4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60FBDB" wp14:editId="21AAC1C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7D64A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DD4F515" w14:textId="77777777" w:rsidTr="00972024">
              <w:sdt>
                <w:sdtPr>
                  <w:rPr>
                    <w:rFonts w:ascii="Segoe UI" w:hAnsi="Segoe UI" w:cs="Segoe UI"/>
                    <w:bdr w:val="none" w:sz="0" w:space="0" w:color="auto" w:frame="1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7B3D9AFA002144BD8DAE327FC871F5F9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A5C801A" w14:textId="77777777" w:rsidR="00932D92" w:rsidRPr="009D0878" w:rsidRDefault="00582D72" w:rsidP="00932D92">
                      <w:pPr>
                        <w:pStyle w:val="ContactInfo"/>
                      </w:pPr>
                      <w:r w:rsidRPr="00582D72">
                        <w:rPr>
                          <w:rFonts w:ascii="Segoe UI" w:hAnsi="Segoe UI" w:cs="Segoe UI"/>
                          <w:bdr w:val="none" w:sz="0" w:space="0" w:color="auto" w:frame="1"/>
                          <w:shd w:val="clear" w:color="auto" w:fill="FFFFFF"/>
                        </w:rPr>
                        <w:t>www.linkedin.com/in/krishna-shashank-252217a1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9AB5B29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D79747" wp14:editId="1FD33EEF">
                            <wp:extent cx="146050" cy="158750"/>
                            <wp:effectExtent l="0" t="0" r="6350" b="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46050" cy="158750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B3FE3D" w14:textId="77777777" w:rsidR="00582D72" w:rsidRDefault="00582D72" w:rsidP="00582D72">
                                        <w:pPr>
                                          <w:jc w:val="center"/>
                                        </w:pPr>
                                      </w:p>
                                      <w:p w14:paraId="122D3817" w14:textId="77777777" w:rsidR="00582D72" w:rsidRDefault="00582D72" w:rsidP="00582D72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ED79747" id="LinkedIn icon" o:spid="_x0000_s1026" alt="LinkedIn icon" style="width:11.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stroke joinstyle="round"/>
                            <v:formulas/>
                            <v:path arrowok="t" o:connecttype="custom" o:connectlocs="21774,59911;21606,133569;22443,135333;42933,135211;43268,61189;42486,59486;96027,57722;86982,60459;79892,66724;77715,69461;77603,59911;58509,59486;56890,60398;56946,134968;76877,135333;78496,134420;78664,93243;80785,84363;85140,79740;91951,78463;98148,80409;101666,86248;102670,95980;102838,134725;123216,135333;124388,133995;123718,80956;119922,68609;113613,61493;103285,57843;28529,22505;22388,27371;19931,35399;22276,43489;28361,48477;36345,48477;42598,43611;44999,35460;42598,27492;36457,22505;136838,0;141081,1825;145436,7785;146050,147498;143370,154796;137229,158568;7369,158263;2289,154492;0,149140;1675,5170;6197,1034" o:connectangles="0,0,0,0,0,0,0,0,0,0,0,0,0,0,0,0,0,0,0,0,0,0,0,0,0,0,0,0,0,0,0,0,0,0,0,0,0,0,0,0,0,0,0,0,0,0,0,0,0,0,0" textboxrect="0,0,2616,2610"/>
                            <o:lock v:ext="edit" verticies="t"/>
                            <v:textbox>
                              <w:txbxContent>
                                <w:p w14:paraId="16B3FE3D" w14:textId="77777777" w:rsidR="00582D72" w:rsidRDefault="00582D72" w:rsidP="00582D72">
                                  <w:pPr>
                                    <w:jc w:val="center"/>
                                  </w:pPr>
                                </w:p>
                                <w:p w14:paraId="122D3817" w14:textId="77777777" w:rsidR="00582D72" w:rsidRDefault="00582D72" w:rsidP="00582D72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2F24D91" w14:textId="77777777" w:rsidTr="00443F0C">
              <w:trPr>
                <w:trHeight w:val="60"/>
              </w:trPr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5DCB0184" w14:textId="77777777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0060B74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749660C8" w14:textId="77777777" w:rsidR="00D92B95" w:rsidRDefault="00D92B95" w:rsidP="009D3336">
            <w:pPr>
              <w:pStyle w:val="Header"/>
            </w:pPr>
          </w:p>
        </w:tc>
      </w:tr>
    </w:tbl>
    <w:p w14:paraId="05CB2CDE" w14:textId="77777777" w:rsidR="00C43D65" w:rsidRDefault="00582D72">
      <w:r>
        <w:t>Motivating</w:t>
      </w:r>
      <w:r w:rsidR="00614868">
        <w:t xml:space="preserve"> myself to associate with an organization where I can learn, implement, upgrade my skills for the development of the organization as well as self. </w:t>
      </w:r>
    </w:p>
    <w:p w14:paraId="5E84F5FF" w14:textId="77777777" w:rsidR="00AD13CB" w:rsidRDefault="00EE56B2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C8A487D6761D44E8A91EDF368AAC50B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6B60E1D" w14:textId="77777777" w:rsidTr="00564951">
        <w:tc>
          <w:tcPr>
            <w:tcW w:w="4680" w:type="dxa"/>
          </w:tcPr>
          <w:p w14:paraId="2DDE1E11" w14:textId="77777777" w:rsidR="00752315" w:rsidRDefault="00614868" w:rsidP="00A84085">
            <w:pPr>
              <w:pStyle w:val="ListBullet"/>
            </w:pPr>
            <w:r>
              <w:t>Microsoft Office</w:t>
            </w:r>
          </w:p>
          <w:p w14:paraId="3D343144" w14:textId="77777777" w:rsidR="00614868" w:rsidRDefault="00614868" w:rsidP="00BC7376">
            <w:pPr>
              <w:pStyle w:val="ListBullet"/>
            </w:pPr>
            <w:r>
              <w:rPr>
                <w:b/>
                <w:bCs/>
              </w:rPr>
              <w:t xml:space="preserve">Programming languages: </w:t>
            </w:r>
            <w:r>
              <w:t>C, JS, HTML, CSS.</w:t>
            </w:r>
          </w:p>
          <w:p w14:paraId="1652D54C" w14:textId="77777777" w:rsidR="00614868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Tools</w:t>
            </w:r>
            <w:r>
              <w:rPr>
                <w:b/>
                <w:bCs/>
              </w:rPr>
              <w:t xml:space="preserve">: </w:t>
            </w:r>
            <w:r>
              <w:t>GitHub, Visual Studio code.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CD850D" w14:textId="77777777" w:rsidR="005B1D68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Operating Systems:</w:t>
            </w:r>
            <w:r>
              <w:rPr>
                <w:b/>
                <w:bCs/>
              </w:rPr>
              <w:t xml:space="preserve"> </w:t>
            </w:r>
            <w:r w:rsidRPr="00614868">
              <w:t xml:space="preserve">Windows, Ubuntu, </w:t>
            </w:r>
            <w:r w:rsidR="005161FA">
              <w:t>m</w:t>
            </w:r>
            <w:r w:rsidRPr="00614868">
              <w:t>acOS</w:t>
            </w:r>
            <w:r>
              <w:t>.</w:t>
            </w:r>
          </w:p>
          <w:p w14:paraId="2175FF4B" w14:textId="77777777" w:rsidR="00752315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Graphics Design</w:t>
            </w:r>
            <w:r>
              <w:rPr>
                <w:b/>
                <w:bCs/>
              </w:rPr>
              <w:t xml:space="preserve">: </w:t>
            </w:r>
            <w:r w:rsidRPr="00614868">
              <w:t>Marvel prototyping</w:t>
            </w:r>
            <w:r>
              <w:t>, Invision, Lightroom, windows movie maker.</w:t>
            </w:r>
          </w:p>
          <w:p w14:paraId="46CFA33C" w14:textId="77777777" w:rsidR="00752315" w:rsidRPr="00614868" w:rsidRDefault="00614868" w:rsidP="00BC7376">
            <w:pPr>
              <w:pStyle w:val="ListBullet"/>
              <w:rPr>
                <w:b/>
                <w:bCs/>
              </w:rPr>
            </w:pPr>
            <w:r w:rsidRPr="00614868">
              <w:rPr>
                <w:b/>
                <w:bCs/>
              </w:rPr>
              <w:t>Networking</w:t>
            </w:r>
            <w:r>
              <w:rPr>
                <w:b/>
                <w:bCs/>
              </w:rPr>
              <w:t xml:space="preserve">: </w:t>
            </w:r>
            <w:r w:rsidRPr="00EE2271">
              <w:t xml:space="preserve">Cisco packet tracer, GNS3, </w:t>
            </w:r>
            <w:r w:rsidR="00EE2271" w:rsidRPr="00EE2271">
              <w:t>Ekahau site survey</w:t>
            </w:r>
            <w:r w:rsidR="00EE2271">
              <w:t>.</w:t>
            </w:r>
          </w:p>
        </w:tc>
      </w:tr>
    </w:tbl>
    <w:p w14:paraId="314835CB" w14:textId="77777777" w:rsidR="00D413F9" w:rsidRPr="00D413F9" w:rsidRDefault="00D413F9" w:rsidP="00D413F9"/>
    <w:p w14:paraId="3A447C9F" w14:textId="77777777" w:rsidR="0070237E" w:rsidRDefault="00EE56B2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AAAEA1A0C514D42974B9360D57D2B65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06DAB5D" w14:textId="77777777" w:rsidR="0070237E" w:rsidRDefault="006D34F6" w:rsidP="0070237E">
      <w:pPr>
        <w:pStyle w:val="Heading3"/>
      </w:pPr>
      <w:r>
        <w:t>december</w:t>
      </w:r>
      <w:r w:rsidR="0070237E">
        <w:t xml:space="preserve"> </w:t>
      </w:r>
      <w:r>
        <w:t>2019</w:t>
      </w:r>
    </w:p>
    <w:p w14:paraId="3A53F331" w14:textId="77777777" w:rsidR="0070237E" w:rsidRDefault="006D34F6" w:rsidP="00513EFC">
      <w:pPr>
        <w:pStyle w:val="Heading2"/>
        <w:rPr>
          <w:rStyle w:val="Emphasis"/>
        </w:rPr>
      </w:pPr>
      <w:r>
        <w:t xml:space="preserve">Master’s in Information and Communication </w:t>
      </w:r>
      <w:r w:rsidR="005161FA">
        <w:t>T</w:t>
      </w:r>
      <w:r>
        <w:t>echnology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</w:p>
    <w:p w14:paraId="41A56190" w14:textId="77777777" w:rsidR="006D34F6" w:rsidRPr="00513EFC" w:rsidRDefault="006D34F6" w:rsidP="00513EFC">
      <w:pPr>
        <w:pStyle w:val="Heading2"/>
      </w:pPr>
      <w:r>
        <w:rPr>
          <w:rStyle w:val="Emphasis"/>
        </w:rPr>
        <w:t>La Trobe University, Melbourne, Australia.</w:t>
      </w:r>
    </w:p>
    <w:p w14:paraId="009CA516" w14:textId="77777777" w:rsidR="0070237E" w:rsidRDefault="006D34F6" w:rsidP="0070237E">
      <w:r>
        <w:t>Coursework including Intermediate Network Engineering, Wireless Network Engineering, System Design Methodologies (Agile &amp; Waterfall methods), IT Project</w:t>
      </w:r>
      <w:r w:rsidR="005161FA">
        <w:t>,</w:t>
      </w:r>
      <w:r w:rsidR="006B63AE">
        <w:t xml:space="preserve"> etc</w:t>
      </w:r>
      <w:r>
        <w:t xml:space="preserve">. </w:t>
      </w:r>
    </w:p>
    <w:p w14:paraId="1475F351" w14:textId="77777777" w:rsidR="0070237E" w:rsidRDefault="006D34F6" w:rsidP="0070237E">
      <w:pPr>
        <w:pStyle w:val="Heading3"/>
      </w:pPr>
      <w:r>
        <w:t>June</w:t>
      </w:r>
      <w:r w:rsidR="0070237E">
        <w:t xml:space="preserve"> </w:t>
      </w:r>
      <w:r>
        <w:t>2016</w:t>
      </w:r>
    </w:p>
    <w:p w14:paraId="0C04385B" w14:textId="77777777" w:rsidR="0070237E" w:rsidRDefault="006D34F6" w:rsidP="0070237E">
      <w:pPr>
        <w:pStyle w:val="Heading2"/>
      </w:pPr>
      <w:r>
        <w:t>Bachelor of Technology in Electronics and Instrumentation Engineering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Keshav Memorial Institute of Technology, Hyderabad, India.</w:t>
      </w:r>
    </w:p>
    <w:p w14:paraId="18F2B671" w14:textId="77777777" w:rsidR="00434074" w:rsidRPr="00A84085" w:rsidRDefault="006D34F6" w:rsidP="00A84085">
      <w:r>
        <w:t>Coursework including Principles of Communication, Industrial Instrumentation, Analog</w:t>
      </w:r>
      <w:r w:rsidR="005161FA">
        <w:t>,</w:t>
      </w:r>
      <w:r>
        <w:t xml:space="preserve"> and Digital I.C. Applications, </w:t>
      </w:r>
      <w:r w:rsidR="006B63AE">
        <w:t xml:space="preserve">Signals and Systems, Industry oriented </w:t>
      </w:r>
      <w:proofErr w:type="gramStart"/>
      <w:r w:rsidR="006B63AE">
        <w:t>mini</w:t>
      </w:r>
      <w:r w:rsidR="005161FA">
        <w:t>-</w:t>
      </w:r>
      <w:r w:rsidR="006B63AE">
        <w:t>project</w:t>
      </w:r>
      <w:proofErr w:type="gramEnd"/>
      <w:r w:rsidR="005161FA">
        <w:t>,</w:t>
      </w:r>
      <w:r w:rsidR="006B63AE">
        <w:t xml:space="preserve"> etc. </w:t>
      </w:r>
    </w:p>
    <w:p w14:paraId="324DD1CC" w14:textId="77777777" w:rsidR="006B63AE" w:rsidRDefault="00A84085" w:rsidP="00434074">
      <w:pPr>
        <w:pStyle w:val="Heading1"/>
      </w:pPr>
      <w:r>
        <w:t>Projects</w:t>
      </w:r>
    </w:p>
    <w:p w14:paraId="6E765EE7" w14:textId="77777777" w:rsidR="00A84085" w:rsidRDefault="00A84085" w:rsidP="00A84085">
      <w:pPr>
        <w:pStyle w:val="ListBullet"/>
      </w:pPr>
      <w:r w:rsidRPr="00A84085">
        <w:rPr>
          <w:bCs/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Wireless Optimization</w:t>
      </w:r>
      <w:r>
        <w:t xml:space="preserve"> </w:t>
      </w:r>
      <w:r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a specified area to reach the network standards at La Trobe University.</w:t>
      </w:r>
    </w:p>
    <w:p w14:paraId="4E23B9AB" w14:textId="77777777" w:rsidR="00A84085" w:rsidRDefault="00A84085" w:rsidP="00A84085">
      <w:pPr>
        <w:pStyle w:val="ListBullet"/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A25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MATLAB and Simulink based Implementation of Guidance &amp; Control of a Weapon System </w:t>
      </w:r>
      <w:r w:rsidR="00517A25"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Bharat Dynamics Limited (Hyderabad, India).</w:t>
      </w:r>
      <w:r w:rsidR="00517A25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96AD03" w14:textId="3E28095F" w:rsidR="00517A25" w:rsidRDefault="00517A25" w:rsidP="00A84085">
      <w:pPr>
        <w:pStyle w:val="ListBulle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Long Range communication Protocol used in Farming</w:t>
      </w:r>
      <w:r w:rsidR="00582D72"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Arduino</w:t>
      </w:r>
      <w:r>
        <w:rPr>
          <w:color w:val="007FAB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7A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Keshav memorial Institute of Technology (Hyderabad, India).</w:t>
      </w:r>
    </w:p>
    <w:p w14:paraId="20FC5462" w14:textId="1BF6CA38" w:rsidR="005E1698" w:rsidRDefault="005E1698" w:rsidP="005E1698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698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Academic activities</w:t>
      </w:r>
    </w:p>
    <w:p w14:paraId="65B88249" w14:textId="726B1058" w:rsidR="005E1698" w:rsidRDefault="005E1698" w:rsidP="005E1698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A4A1F" w14:textId="2E0F9D4C" w:rsidR="005E1698" w:rsidRDefault="005E1698" w:rsidP="005E1698">
      <w:pPr>
        <w:pStyle w:val="ListBullet"/>
        <w:numPr>
          <w:ilvl w:val="0"/>
          <w:numId w:val="14"/>
        </w:numPr>
      </w:pPr>
      <w:r w:rsidRPr="005E1698">
        <w:rPr>
          <w:color w:val="007FAB" w:themeColor="accent1"/>
        </w:rPr>
        <w:t>Deloitte Technology Consulting Virtual Internship (20</w:t>
      </w:r>
      <w:r w:rsidRPr="005E1698">
        <w:rPr>
          <w:color w:val="007FAB" w:themeColor="accent1"/>
        </w:rPr>
        <w:t>20</w:t>
      </w:r>
      <w:r w:rsidRPr="005E1698">
        <w:rPr>
          <w:color w:val="007FAB" w:themeColor="accent1"/>
        </w:rPr>
        <w:t>) - (</w:t>
      </w:r>
      <w:r w:rsidR="00090310">
        <w:rPr>
          <w:color w:val="007FAB" w:themeColor="accent1"/>
        </w:rPr>
        <w:t>Under progress</w:t>
      </w:r>
      <w:r w:rsidRPr="005E1698">
        <w:rPr>
          <w:color w:val="007FAB" w:themeColor="accent1"/>
        </w:rPr>
        <w:t>)</w:t>
      </w:r>
      <w:r>
        <w:t xml:space="preserve"> </w:t>
      </w:r>
    </w:p>
    <w:p w14:paraId="46B20A6B" w14:textId="77777777" w:rsidR="00090310" w:rsidRDefault="00090310" w:rsidP="00090310">
      <w:pPr>
        <w:pStyle w:val="ListBullet"/>
        <w:numPr>
          <w:ilvl w:val="0"/>
          <w:numId w:val="0"/>
        </w:numPr>
        <w:ind w:firstLine="720"/>
      </w:pPr>
    </w:p>
    <w:p w14:paraId="29CB33AA" w14:textId="58977D62" w:rsidR="005E1698" w:rsidRDefault="005E1698" w:rsidP="00090310">
      <w:pPr>
        <w:pStyle w:val="ListBullet"/>
        <w:numPr>
          <w:ilvl w:val="0"/>
          <w:numId w:val="0"/>
        </w:numPr>
        <w:ind w:firstLine="720"/>
      </w:pPr>
      <w:r>
        <w:t xml:space="preserve">Participated in the open access Deloitte Virtual Internship on </w:t>
      </w:r>
      <w:r w:rsidR="00090310">
        <w:t>InsideSherpa</w:t>
      </w:r>
      <w:r>
        <w:t xml:space="preserve"> Modules Completed </w:t>
      </w:r>
    </w:p>
    <w:p w14:paraId="2BBEDA94" w14:textId="430DE931" w:rsidR="005E1698" w:rsidRDefault="00090310" w:rsidP="00090310">
      <w:pPr>
        <w:pStyle w:val="ListBullet"/>
        <w:numPr>
          <w:ilvl w:val="0"/>
          <w:numId w:val="17"/>
        </w:numPr>
      </w:pPr>
      <w:r>
        <w:t xml:space="preserve">Cloud Engineering (Understanding cloud fundamentals). </w:t>
      </w:r>
    </w:p>
    <w:p w14:paraId="07B7CA81" w14:textId="77777777" w:rsidR="00090310" w:rsidRDefault="00090310" w:rsidP="00090310">
      <w:pPr>
        <w:pStyle w:val="ListBullet"/>
        <w:numPr>
          <w:ilvl w:val="0"/>
          <w:numId w:val="0"/>
        </w:numPr>
        <w:ind w:left="2160"/>
      </w:pPr>
    </w:p>
    <w:p w14:paraId="65FB40B4" w14:textId="72EE317F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DDBDC" w14:textId="5E18512D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EF0569" w14:textId="1DAF73B9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F74D3B" w14:textId="205AC626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06111" w14:textId="5348AB08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6344A" w14:textId="25A0C151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51060" w14:textId="5FF20572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C7C6B2" w14:textId="251E842A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10F82" w14:textId="6F7CB64E" w:rsidR="005E1698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AC480" w14:textId="77777777" w:rsidR="005E1698" w:rsidRPr="00517A25" w:rsidRDefault="005E1698" w:rsidP="005E1698">
      <w:pPr>
        <w:pStyle w:val="ListBullet"/>
        <w:numPr>
          <w:ilvl w:val="0"/>
          <w:numId w:val="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82866" w14:textId="77777777" w:rsidR="006B63AE" w:rsidRDefault="00517A25" w:rsidP="00517A25">
      <w:pPr>
        <w:pStyle w:val="Heading1"/>
      </w:pPr>
      <w:r>
        <w:t>Activities</w:t>
      </w:r>
    </w:p>
    <w:p w14:paraId="12B2C8DE" w14:textId="77777777" w:rsidR="00517A25" w:rsidRDefault="00517A25" w:rsidP="00517A25">
      <w:pPr>
        <w:pStyle w:val="ListBullet"/>
      </w:pPr>
      <w:r>
        <w:t xml:space="preserve">Volunteered as </w:t>
      </w:r>
      <w:r w:rsidR="005161FA">
        <w:t xml:space="preserve">a </w:t>
      </w:r>
      <w:r>
        <w:t xml:space="preserve">scribe for visually challenged students. </w:t>
      </w:r>
    </w:p>
    <w:p w14:paraId="6FD0B135" w14:textId="77777777" w:rsidR="00517A25" w:rsidRDefault="00517A25" w:rsidP="00517A25">
      <w:pPr>
        <w:pStyle w:val="ListBullet"/>
      </w:pPr>
      <w:r>
        <w:t>Playing musical instruments like acoustic guitar and virtual keyboard.</w:t>
      </w:r>
    </w:p>
    <w:p w14:paraId="342B1FD0" w14:textId="77777777" w:rsidR="00517A25" w:rsidRDefault="00517A25" w:rsidP="00517A25">
      <w:pPr>
        <w:pStyle w:val="ListBullet"/>
      </w:pPr>
      <w:r>
        <w:t xml:space="preserve">Playing professional cricket for Royal Park Brunswick Cricket Club at level 4 at Brunswick, Victoria, Australia. </w:t>
      </w:r>
    </w:p>
    <w:p w14:paraId="75703538" w14:textId="77777777" w:rsidR="006B63AE" w:rsidRDefault="00517A25" w:rsidP="00434074">
      <w:pPr>
        <w:pStyle w:val="ListBullet"/>
      </w:pPr>
      <w:r>
        <w:t>Reading journals related to technology, automotive, research</w:t>
      </w:r>
      <w:r w:rsidR="005161FA">
        <w:t>,</w:t>
      </w:r>
      <w:r>
        <w:t xml:space="preserve"> etc.  </w:t>
      </w:r>
    </w:p>
    <w:p w14:paraId="6CB68A32" w14:textId="77777777" w:rsidR="006B63AE" w:rsidRDefault="00582D72" w:rsidP="00434074">
      <w:pPr>
        <w:pStyle w:val="Heading1"/>
      </w:pPr>
      <w:r>
        <w:t>Reference</w:t>
      </w:r>
    </w:p>
    <w:p w14:paraId="31E08CE3" w14:textId="77777777" w:rsidR="00582D72" w:rsidRDefault="00582D72" w:rsidP="00434074">
      <w:pPr>
        <w:pStyle w:val="Heading1"/>
      </w:pPr>
    </w:p>
    <w:p w14:paraId="0E89A986" w14:textId="77777777" w:rsidR="00582D72" w:rsidRPr="00582D72" w:rsidRDefault="00582D72" w:rsidP="00582D72">
      <w:pPr>
        <w:pStyle w:val="Heading2"/>
        <w:rPr>
          <w:rStyle w:val="Heading1Char"/>
          <w:b/>
          <w:bCs/>
        </w:rPr>
      </w:pPr>
      <w:r>
        <w:t xml:space="preserve">Dr. Rabie Alhadad/ </w:t>
      </w:r>
      <w:r w:rsidRPr="00582D72">
        <w:rPr>
          <w:rStyle w:val="Heading1Char"/>
          <w:b/>
          <w:bCs/>
        </w:rPr>
        <w:t>Senior Professor, Dept. of Computer Science, La Trobe University, Melbourne, Australia.</w:t>
      </w:r>
    </w:p>
    <w:p w14:paraId="523930FA" w14:textId="77777777" w:rsidR="00582D72" w:rsidRDefault="00582D72" w:rsidP="00582D72">
      <w:pPr>
        <w:pStyle w:val="Heading2"/>
      </w:pPr>
    </w:p>
    <w:p w14:paraId="7718C29B" w14:textId="77777777" w:rsidR="00582D72" w:rsidRPr="00582D72" w:rsidRDefault="00582D72" w:rsidP="00582D72">
      <w:pPr>
        <w:pStyle w:val="Heading2"/>
        <w:rPr>
          <w:rStyle w:val="Heading1Char"/>
          <w:b/>
          <w:bCs/>
        </w:rPr>
      </w:pPr>
      <w:r>
        <w:t xml:space="preserve">Dr. Richard Lee/ </w:t>
      </w:r>
      <w:r w:rsidRPr="00582D72">
        <w:rPr>
          <w:rStyle w:val="Heading1Char"/>
          <w:b/>
          <w:bCs/>
        </w:rPr>
        <w:t xml:space="preserve">Senior Professor, Dept. of Computer Science, La Trobe University, Melbourne, Australia. </w:t>
      </w:r>
    </w:p>
    <w:p w14:paraId="0BEEA1B5" w14:textId="77777777" w:rsidR="00582D72" w:rsidRDefault="00582D72" w:rsidP="00582D72">
      <w:pPr>
        <w:pStyle w:val="Heading1"/>
      </w:pPr>
    </w:p>
    <w:p w14:paraId="5CBE57B9" w14:textId="77777777" w:rsidR="006B63AE" w:rsidRDefault="006B63AE" w:rsidP="00434074">
      <w:pPr>
        <w:pStyle w:val="Heading1"/>
      </w:pPr>
    </w:p>
    <w:p w14:paraId="0D382C2D" w14:textId="77777777" w:rsidR="006B63AE" w:rsidRDefault="006B63AE" w:rsidP="00434074">
      <w:pPr>
        <w:pStyle w:val="Heading1"/>
      </w:pPr>
    </w:p>
    <w:p w14:paraId="3F037744" w14:textId="77777777" w:rsidR="00BC7376" w:rsidRPr="00BC7376" w:rsidRDefault="00BC7376" w:rsidP="00BC7376"/>
    <w:sectPr w:rsidR="00BC737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338B9" w14:textId="77777777" w:rsidR="00EE56B2" w:rsidRDefault="00EE56B2" w:rsidP="00725803">
      <w:pPr>
        <w:spacing w:after="0"/>
      </w:pPr>
      <w:r>
        <w:separator/>
      </w:r>
    </w:p>
  </w:endnote>
  <w:endnote w:type="continuationSeparator" w:id="0">
    <w:p w14:paraId="0CE93323" w14:textId="77777777" w:rsidR="00EE56B2" w:rsidRDefault="00EE56B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7D4B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818B1" w14:textId="77777777" w:rsidR="00EE56B2" w:rsidRDefault="00EE56B2" w:rsidP="00725803">
      <w:pPr>
        <w:spacing w:after="0"/>
      </w:pPr>
      <w:r>
        <w:separator/>
      </w:r>
    </w:p>
  </w:footnote>
  <w:footnote w:type="continuationSeparator" w:id="0">
    <w:p w14:paraId="293C0057" w14:textId="77777777" w:rsidR="00EE56B2" w:rsidRDefault="00EE56B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BD52E0"/>
    <w:multiLevelType w:val="hybridMultilevel"/>
    <w:tmpl w:val="32FC70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7B1F08"/>
    <w:multiLevelType w:val="hybridMultilevel"/>
    <w:tmpl w:val="55E8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493837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952C7B"/>
    <w:multiLevelType w:val="hybridMultilevel"/>
    <w:tmpl w:val="3866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9C79F0"/>
    <w:multiLevelType w:val="hybridMultilevel"/>
    <w:tmpl w:val="5C88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DAA"/>
    <w:multiLevelType w:val="hybridMultilevel"/>
    <w:tmpl w:val="716E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sLA0MTE2NjU0sbRQ0lEKTi0uzszPAykwqgUA3XiI0CwAAAA="/>
  </w:docVars>
  <w:rsids>
    <w:rsidRoot w:val="00180394"/>
    <w:rsid w:val="00025E77"/>
    <w:rsid w:val="00027312"/>
    <w:rsid w:val="000645F2"/>
    <w:rsid w:val="00082F03"/>
    <w:rsid w:val="000835A0"/>
    <w:rsid w:val="00090310"/>
    <w:rsid w:val="000934A2"/>
    <w:rsid w:val="00180394"/>
    <w:rsid w:val="001B0955"/>
    <w:rsid w:val="00227784"/>
    <w:rsid w:val="0023705D"/>
    <w:rsid w:val="00250A31"/>
    <w:rsid w:val="00251C13"/>
    <w:rsid w:val="002728B6"/>
    <w:rsid w:val="002922D0"/>
    <w:rsid w:val="00340B03"/>
    <w:rsid w:val="00380AE7"/>
    <w:rsid w:val="003A6943"/>
    <w:rsid w:val="00410BA2"/>
    <w:rsid w:val="00434074"/>
    <w:rsid w:val="00443F0C"/>
    <w:rsid w:val="00463C3B"/>
    <w:rsid w:val="004937AE"/>
    <w:rsid w:val="004E2970"/>
    <w:rsid w:val="005026DD"/>
    <w:rsid w:val="00513EFC"/>
    <w:rsid w:val="005161FA"/>
    <w:rsid w:val="00517A25"/>
    <w:rsid w:val="0052113B"/>
    <w:rsid w:val="00564951"/>
    <w:rsid w:val="00573BF9"/>
    <w:rsid w:val="00582D72"/>
    <w:rsid w:val="005A4A49"/>
    <w:rsid w:val="005B1D68"/>
    <w:rsid w:val="005E1698"/>
    <w:rsid w:val="00611B37"/>
    <w:rsid w:val="00614868"/>
    <w:rsid w:val="006252B4"/>
    <w:rsid w:val="00646BA2"/>
    <w:rsid w:val="00663B58"/>
    <w:rsid w:val="00675EA0"/>
    <w:rsid w:val="006B63AE"/>
    <w:rsid w:val="006C08A0"/>
    <w:rsid w:val="006C47D8"/>
    <w:rsid w:val="006D2D08"/>
    <w:rsid w:val="006D34F6"/>
    <w:rsid w:val="006F26A2"/>
    <w:rsid w:val="0070237E"/>
    <w:rsid w:val="0071742F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C2EC7"/>
    <w:rsid w:val="009F04D2"/>
    <w:rsid w:val="009F2BA7"/>
    <w:rsid w:val="009F6DA0"/>
    <w:rsid w:val="00A01182"/>
    <w:rsid w:val="00A84085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EB422B"/>
    <w:rsid w:val="00EC7C3A"/>
    <w:rsid w:val="00EE2271"/>
    <w:rsid w:val="00EE56B2"/>
    <w:rsid w:val="00F00A4F"/>
    <w:rsid w:val="00F33CD8"/>
    <w:rsid w:val="00FB057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CEC6"/>
  <w15:chartTrackingRefBased/>
  <w15:docId w15:val="{E12AA23F-614E-4C9D-A1C7-20FCC62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na%20shashank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E59F7FA6144039A5A64BC0A3417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70380-8964-4F9A-88D0-718385A43355}"/>
      </w:docPartPr>
      <w:docPartBody>
        <w:p w:rsidR="006B608F" w:rsidRDefault="00BE1210">
          <w:pPr>
            <w:pStyle w:val="12E59F7FA6144039A5A64BC0A3417D58"/>
          </w:pPr>
          <w:r>
            <w:t>First Name</w:t>
          </w:r>
        </w:p>
      </w:docPartBody>
    </w:docPart>
    <w:docPart>
      <w:docPartPr>
        <w:name w:val="EE4B5C470BD447269A213B15293C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EC2D5-D4EA-4BD9-9A8A-D983A2D93B34}"/>
      </w:docPartPr>
      <w:docPartBody>
        <w:p w:rsidR="006B608F" w:rsidRDefault="00BE1210">
          <w:pPr>
            <w:pStyle w:val="EE4B5C470BD447269A213B15293C3B5B"/>
          </w:pPr>
          <w:r>
            <w:t>Last Name</w:t>
          </w:r>
        </w:p>
      </w:docPartBody>
    </w:docPart>
    <w:docPart>
      <w:docPartPr>
        <w:name w:val="848D71206F8F4B47A25B732FC838D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1919-7E1D-4273-803F-D840908B0C9C}"/>
      </w:docPartPr>
      <w:docPartBody>
        <w:p w:rsidR="006B608F" w:rsidRDefault="00BE1210">
          <w:pPr>
            <w:pStyle w:val="848D71206F8F4B47A25B732FC838D6D1"/>
          </w:pPr>
          <w:r w:rsidRPr="009D0878">
            <w:t>Address</w:t>
          </w:r>
        </w:p>
      </w:docPartBody>
    </w:docPart>
    <w:docPart>
      <w:docPartPr>
        <w:name w:val="6DD046850FD2407EA534044F24EB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B6C9-9897-4BD5-8AF8-0510EA6801EC}"/>
      </w:docPartPr>
      <w:docPartBody>
        <w:p w:rsidR="006B608F" w:rsidRDefault="00BE1210">
          <w:pPr>
            <w:pStyle w:val="6DD046850FD2407EA534044F24EB18D4"/>
          </w:pPr>
          <w:r w:rsidRPr="009D0878">
            <w:t>Phone</w:t>
          </w:r>
        </w:p>
      </w:docPartBody>
    </w:docPart>
    <w:docPart>
      <w:docPartPr>
        <w:name w:val="036DC5EE537B48EAA8F839A764A3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70EF5-084C-4277-BDBD-5EFD06976EE1}"/>
      </w:docPartPr>
      <w:docPartBody>
        <w:p w:rsidR="006B608F" w:rsidRDefault="00BE1210">
          <w:pPr>
            <w:pStyle w:val="036DC5EE537B48EAA8F839A764A3E28B"/>
          </w:pPr>
          <w:r w:rsidRPr="009D0878">
            <w:t>Email</w:t>
          </w:r>
        </w:p>
      </w:docPartBody>
    </w:docPart>
    <w:docPart>
      <w:docPartPr>
        <w:name w:val="7B3D9AFA002144BD8DAE327FC871F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5D83-7628-44C3-972D-9EE018CC1D85}"/>
      </w:docPartPr>
      <w:docPartBody>
        <w:p w:rsidR="006B608F" w:rsidRDefault="00BE1210">
          <w:pPr>
            <w:pStyle w:val="7B3D9AFA002144BD8DAE327FC871F5F9"/>
          </w:pPr>
          <w:r w:rsidRPr="009D0878">
            <w:t>LinkedIn Profile</w:t>
          </w:r>
        </w:p>
      </w:docPartBody>
    </w:docPart>
    <w:docPart>
      <w:docPartPr>
        <w:name w:val="C8A487D6761D44E8A91EDF368AAC5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FF4FF-4A17-4D4D-8FD8-870DF11ECFD1}"/>
      </w:docPartPr>
      <w:docPartBody>
        <w:p w:rsidR="006B608F" w:rsidRDefault="00BE1210">
          <w:pPr>
            <w:pStyle w:val="C8A487D6761D44E8A91EDF368AAC50BD"/>
          </w:pPr>
          <w:r>
            <w:t>Skills</w:t>
          </w:r>
        </w:p>
      </w:docPartBody>
    </w:docPart>
    <w:docPart>
      <w:docPartPr>
        <w:name w:val="4AAAEA1A0C514D42974B9360D57D2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8CE6C-545F-4917-8F46-7490F471B17B}"/>
      </w:docPartPr>
      <w:docPartBody>
        <w:p w:rsidR="006B608F" w:rsidRDefault="00BE1210">
          <w:pPr>
            <w:pStyle w:val="4AAAEA1A0C514D42974B9360D57D2B65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0"/>
    <w:rsid w:val="006B608F"/>
    <w:rsid w:val="00AE3AE6"/>
    <w:rsid w:val="00B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59F7FA6144039A5A64BC0A3417D58">
    <w:name w:val="12E59F7FA6144039A5A64BC0A3417D58"/>
  </w:style>
  <w:style w:type="paragraph" w:customStyle="1" w:styleId="EE4B5C470BD447269A213B15293C3B5B">
    <w:name w:val="EE4B5C470BD447269A213B15293C3B5B"/>
  </w:style>
  <w:style w:type="paragraph" w:customStyle="1" w:styleId="848D71206F8F4B47A25B732FC838D6D1">
    <w:name w:val="848D71206F8F4B47A25B732FC838D6D1"/>
  </w:style>
  <w:style w:type="paragraph" w:customStyle="1" w:styleId="6DD046850FD2407EA534044F24EB18D4">
    <w:name w:val="6DD046850FD2407EA534044F24EB18D4"/>
  </w:style>
  <w:style w:type="paragraph" w:customStyle="1" w:styleId="036DC5EE537B48EAA8F839A764A3E28B">
    <w:name w:val="036DC5EE537B48EAA8F839A764A3E28B"/>
  </w:style>
  <w:style w:type="paragraph" w:customStyle="1" w:styleId="7B3D9AFA002144BD8DAE327FC871F5F9">
    <w:name w:val="7B3D9AFA002144BD8DAE327FC871F5F9"/>
  </w:style>
  <w:style w:type="paragraph" w:customStyle="1" w:styleId="68172C6BA4F64CC19D0F04C3DE24C36D">
    <w:name w:val="68172C6BA4F64CC19D0F04C3DE24C36D"/>
  </w:style>
  <w:style w:type="paragraph" w:customStyle="1" w:styleId="70DE1AC86BCA49CD8D4ACF1A6A26E9E5">
    <w:name w:val="70DE1AC86BCA49CD8D4ACF1A6A26E9E5"/>
  </w:style>
  <w:style w:type="paragraph" w:customStyle="1" w:styleId="C8A487D6761D44E8A91EDF368AAC50BD">
    <w:name w:val="C8A487D6761D44E8A91EDF368AAC50BD"/>
  </w:style>
  <w:style w:type="paragraph" w:customStyle="1" w:styleId="B02F9249F7B84688A345F6D1139A6A62">
    <w:name w:val="B02F9249F7B84688A345F6D1139A6A62"/>
  </w:style>
  <w:style w:type="paragraph" w:customStyle="1" w:styleId="6FD7D6AB674C4E5586EB59046D800D9C">
    <w:name w:val="6FD7D6AB674C4E5586EB59046D800D9C"/>
  </w:style>
  <w:style w:type="paragraph" w:customStyle="1" w:styleId="804BE6E5226B4FF5B84E175284E2BFE2">
    <w:name w:val="804BE6E5226B4FF5B84E175284E2BFE2"/>
  </w:style>
  <w:style w:type="paragraph" w:customStyle="1" w:styleId="B7D5BF61D7A546B9AD6B030E6F1E0C8A">
    <w:name w:val="B7D5BF61D7A546B9AD6B030E6F1E0C8A"/>
  </w:style>
  <w:style w:type="paragraph" w:customStyle="1" w:styleId="3241BCDCE87A4A53ADAD8108BF023D85">
    <w:name w:val="3241BCDCE87A4A53ADAD8108BF023D85"/>
  </w:style>
  <w:style w:type="paragraph" w:customStyle="1" w:styleId="1FEBF4896FD74CEA82F035475A558879">
    <w:name w:val="1FEBF4896FD74CEA82F035475A558879"/>
  </w:style>
  <w:style w:type="paragraph" w:customStyle="1" w:styleId="4B44B2C83C6F44E29ED68169FD996885">
    <w:name w:val="4B44B2C83C6F44E29ED68169FD996885"/>
  </w:style>
  <w:style w:type="paragraph" w:customStyle="1" w:styleId="9C26F6627D304725AC86E0998C38C390">
    <w:name w:val="9C26F6627D304725AC86E0998C38C390"/>
  </w:style>
  <w:style w:type="paragraph" w:customStyle="1" w:styleId="1942335E0B7D421995972B7E9022781A">
    <w:name w:val="1942335E0B7D421995972B7E9022781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A4F4FB15C2E499BB06D02D76E820F64">
    <w:name w:val="9A4F4FB15C2E499BB06D02D76E820F64"/>
  </w:style>
  <w:style w:type="paragraph" w:customStyle="1" w:styleId="450C7EEC442347CAAD1C355539118171">
    <w:name w:val="450C7EEC442347CAAD1C355539118171"/>
  </w:style>
  <w:style w:type="paragraph" w:customStyle="1" w:styleId="EF4C6D26309443BFB1F6C225D9D11CEF">
    <w:name w:val="EF4C6D26309443BFB1F6C225D9D11CEF"/>
  </w:style>
  <w:style w:type="paragraph" w:customStyle="1" w:styleId="CD116B4F9F984AF284AF302FE3DA050F">
    <w:name w:val="CD116B4F9F984AF284AF302FE3DA050F"/>
  </w:style>
  <w:style w:type="paragraph" w:customStyle="1" w:styleId="8E265AAFC9334E1C925F8C559805AA59">
    <w:name w:val="8E265AAFC9334E1C925F8C559805AA59"/>
  </w:style>
  <w:style w:type="paragraph" w:customStyle="1" w:styleId="DA5705DCD3C741FBB61A76ACBDBB6EE5">
    <w:name w:val="DA5705DCD3C741FBB61A76ACBDBB6EE5"/>
  </w:style>
  <w:style w:type="paragraph" w:customStyle="1" w:styleId="83A406632E3C410196964E6860449C6F">
    <w:name w:val="83A406632E3C410196964E6860449C6F"/>
  </w:style>
  <w:style w:type="paragraph" w:customStyle="1" w:styleId="4AAAEA1A0C514D42974B9360D57D2B65">
    <w:name w:val="4AAAEA1A0C514D42974B9360D57D2B65"/>
  </w:style>
  <w:style w:type="paragraph" w:customStyle="1" w:styleId="4017DB61AA344E14858A7DEB04E2C47C">
    <w:name w:val="4017DB61AA344E14858A7DEB04E2C47C"/>
  </w:style>
  <w:style w:type="paragraph" w:customStyle="1" w:styleId="EF9C8E1600C44346AEFF20A68EE1C78C">
    <w:name w:val="EF9C8E1600C44346AEFF20A68EE1C78C"/>
  </w:style>
  <w:style w:type="paragraph" w:customStyle="1" w:styleId="2DF2F5EE73944B3C89FDA9FF0E414B39">
    <w:name w:val="2DF2F5EE73944B3C89FDA9FF0E414B39"/>
  </w:style>
  <w:style w:type="paragraph" w:customStyle="1" w:styleId="2D69ABDD208247978105D100362CEC44">
    <w:name w:val="2D69ABDD208247978105D100362CEC44"/>
  </w:style>
  <w:style w:type="paragraph" w:customStyle="1" w:styleId="6D8AB115485C44468662C529F4EFE724">
    <w:name w:val="6D8AB115485C44468662C529F4EFE724"/>
  </w:style>
  <w:style w:type="paragraph" w:customStyle="1" w:styleId="17576FC7CBB4425CABAE02A884B989F9">
    <w:name w:val="17576FC7CBB4425CABAE02A884B989F9"/>
  </w:style>
  <w:style w:type="paragraph" w:customStyle="1" w:styleId="99066F2DD51F4911B039B74783AC312C">
    <w:name w:val="99066F2DD51F4911B039B74783AC312C"/>
  </w:style>
  <w:style w:type="paragraph" w:customStyle="1" w:styleId="451C7EA7E0A94EBFBD9753C10737693E">
    <w:name w:val="451C7EA7E0A94EBFBD9753C10737693E"/>
  </w:style>
  <w:style w:type="paragraph" w:customStyle="1" w:styleId="E2222AF34D3A4A52AE22327C76BC5102">
    <w:name w:val="E2222AF34D3A4A52AE22327C76BC5102"/>
  </w:style>
  <w:style w:type="paragraph" w:customStyle="1" w:styleId="1750496A4FFA4FEA9E4087A007F594B2">
    <w:name w:val="1750496A4FFA4FEA9E4087A007F594B2"/>
  </w:style>
  <w:style w:type="paragraph" w:customStyle="1" w:styleId="C93EE84B543D4EF082A8864A630136F8">
    <w:name w:val="C93EE84B543D4EF082A8864A630136F8"/>
  </w:style>
  <w:style w:type="paragraph" w:customStyle="1" w:styleId="B1DB52D3AEE84723B2A4A4D3A56A4892">
    <w:name w:val="B1DB52D3AEE84723B2A4A4D3A56A4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Krishna</Abstract>
  <CompanyAddress>2/23 Becket Street S, Glenroy, VIC (3046), Australia</CompanyAddress>
  <CompanyPhone>+61 449 656 236</CompanyPhone>
  <CompanyFax/>
  <CompanyEmail>Krishna.shashank894@gmail.com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DB183-E536-4438-9AAA-5FF8D6B4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Shashank</dc:creator>
  <cp:keywords>www.linkedin.com/in/krishna-shashank-252217a1</cp:keywords>
  <dc:description/>
  <cp:lastModifiedBy>krishna shashank</cp:lastModifiedBy>
  <cp:revision>2</cp:revision>
  <dcterms:created xsi:type="dcterms:W3CDTF">2020-06-01T03:21:00Z</dcterms:created>
  <dcterms:modified xsi:type="dcterms:W3CDTF">2020-06-01T03:21:00Z</dcterms:modified>
  <cp:category>Shashank</cp:category>
</cp:coreProperties>
</file>